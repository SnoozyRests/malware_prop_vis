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bookmarkStart w:id="68" w:name="_GoBack"/>
      <w:bookmarkEnd w:id="68"/>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9393C7B"/>
    <w:rsid w:val="39F272A0"/>
    <w:rsid w:val="3A940937"/>
    <w:rsid w:val="3AC924E2"/>
    <w:rsid w:val="3ACD6B91"/>
    <w:rsid w:val="3AEECD63"/>
    <w:rsid w:val="3B5CC424"/>
    <w:rsid w:val="3B7178A3"/>
    <w:rsid w:val="3BBD718A"/>
    <w:rsid w:val="3BF777CD"/>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F05A0"/>
    <w:rsid w:val="75EF3BFA"/>
    <w:rsid w:val="75F9C753"/>
    <w:rsid w:val="75FF8695"/>
    <w:rsid w:val="76151E52"/>
    <w:rsid w:val="76BB3426"/>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7D37C2"/>
    <w:rsid w:val="7F7FF03F"/>
    <w:rsid w:val="7FAF6D23"/>
    <w:rsid w:val="7FAF82CB"/>
    <w:rsid w:val="7FBE1C63"/>
    <w:rsid w:val="7FCFAB95"/>
    <w:rsid w:val="7FD92D21"/>
    <w:rsid w:val="7FDFB413"/>
    <w:rsid w:val="7FEAFF3F"/>
    <w:rsid w:val="7FF17F27"/>
    <w:rsid w:val="7FF90EEA"/>
    <w:rsid w:val="7FFBD22E"/>
    <w:rsid w:val="7FFF54A6"/>
    <w:rsid w:val="7FFFB0D7"/>
    <w:rsid w:val="81FF6415"/>
    <w:rsid w:val="8F725343"/>
    <w:rsid w:val="91F97B28"/>
    <w:rsid w:val="937CFEDD"/>
    <w:rsid w:val="95374679"/>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DFA98BA"/>
    <w:rsid w:val="BE24884E"/>
    <w:rsid w:val="BF633E06"/>
    <w:rsid w:val="BF75E4C1"/>
    <w:rsid w:val="BF79C447"/>
    <w:rsid w:val="BFB74DBC"/>
    <w:rsid w:val="BFBB3A08"/>
    <w:rsid w:val="BFCEB326"/>
    <w:rsid w:val="C4FEE7FC"/>
    <w:rsid w:val="C6BA22BF"/>
    <w:rsid w:val="CAD7AD8F"/>
    <w:rsid w:val="CAFE3B8B"/>
    <w:rsid w:val="CAFFAFF3"/>
    <w:rsid w:val="CBE3DABD"/>
    <w:rsid w:val="CBFF85BE"/>
    <w:rsid w:val="CEFE2E66"/>
    <w:rsid w:val="CFB77ED3"/>
    <w:rsid w:val="CFBFE786"/>
    <w:rsid w:val="D28952EF"/>
    <w:rsid w:val="D3F7D00C"/>
    <w:rsid w:val="D4899794"/>
    <w:rsid w:val="D5B65F9B"/>
    <w:rsid w:val="D5F72DFA"/>
    <w:rsid w:val="D6E1D258"/>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FFF0B2"/>
    <w:rsid w:val="E3FFC67B"/>
    <w:rsid w:val="E49FFDC6"/>
    <w:rsid w:val="E5F7BD49"/>
    <w:rsid w:val="E64F9211"/>
    <w:rsid w:val="E67A7678"/>
    <w:rsid w:val="E6E7A102"/>
    <w:rsid w:val="E6FB6900"/>
    <w:rsid w:val="E7630C1B"/>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78B987"/>
    <w:rsid w:val="EF9F0FEA"/>
    <w:rsid w:val="EFBDBA54"/>
    <w:rsid w:val="EFBF5BA8"/>
    <w:rsid w:val="EFCD8632"/>
    <w:rsid w:val="EFCF7E72"/>
    <w:rsid w:val="EFDFA99C"/>
    <w:rsid w:val="EFF5BE11"/>
    <w:rsid w:val="EFFE3555"/>
    <w:rsid w:val="F17514FD"/>
    <w:rsid w:val="F17FDBF5"/>
    <w:rsid w:val="F1E85A7A"/>
    <w:rsid w:val="F3FA77E4"/>
    <w:rsid w:val="F4F7452F"/>
    <w:rsid w:val="F54FB92B"/>
    <w:rsid w:val="F5B6A2C0"/>
    <w:rsid w:val="F5E7E5F2"/>
    <w:rsid w:val="F5FE74AD"/>
    <w:rsid w:val="F5FEC862"/>
    <w:rsid w:val="F6705DCC"/>
    <w:rsid w:val="F77BF89C"/>
    <w:rsid w:val="F77F3C9A"/>
    <w:rsid w:val="F7DD2F90"/>
    <w:rsid w:val="F7ED458D"/>
    <w:rsid w:val="F7EF0ECE"/>
    <w:rsid w:val="F7EF2583"/>
    <w:rsid w:val="F7F36148"/>
    <w:rsid w:val="F7F7131C"/>
    <w:rsid w:val="F7F9ED54"/>
    <w:rsid w:val="F7FC3353"/>
    <w:rsid w:val="F87F285E"/>
    <w:rsid w:val="F9596F92"/>
    <w:rsid w:val="F9BC26FF"/>
    <w:rsid w:val="F9EEFC2C"/>
    <w:rsid w:val="FABEC089"/>
    <w:rsid w:val="FAEF816A"/>
    <w:rsid w:val="FAF2B059"/>
    <w:rsid w:val="FBB7AD2D"/>
    <w:rsid w:val="FBDF7401"/>
    <w:rsid w:val="FCFE909A"/>
    <w:rsid w:val="FD7AEC6D"/>
    <w:rsid w:val="FD7B1561"/>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EF99E4"/>
    <w:rsid w:val="FFF7E5EA"/>
    <w:rsid w:val="FFFB3691"/>
    <w:rsid w:val="FFFB95F1"/>
    <w:rsid w:val="FFFD86E1"/>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2020-05-28T11:30:00Z</dcterms:created>
  <dc:creator>Jacob Williams</dc:creator>
  <cp:lastModifiedBy>j</cp:lastModifiedBy>
  <dcterms:modified xsi:type="dcterms:W3CDTF">2020-09-10T15:06:33Z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