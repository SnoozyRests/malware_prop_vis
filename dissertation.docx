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488 (As of 5.7)(Not including abstract)</w:t>
      </w:r>
    </w:p>
    <w:p>
      <w:pPr>
        <w:bidi w:val="0"/>
        <w:jc w:val="center"/>
        <w:rPr>
          <w:rFonts w:hint="default"/>
          <w:sz w:val="20"/>
          <w:szCs w:val="20"/>
          <w:lang w:val="en"/>
        </w:rPr>
      </w:pPr>
      <w:r>
        <w:rPr>
          <w:rFonts w:hint="default"/>
          <w:sz w:val="20"/>
          <w:szCs w:val="20"/>
          <w:lang w:val="en"/>
        </w:rPr>
        <w:t>Word Count: 12,229</w:t>
      </w:r>
      <w:bookmarkStart w:id="61" w:name="_GoBack"/>
      <w:bookmarkEnd w:id="61"/>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_Toc1053678809 </w:instrText>
      </w:r>
      <w:r>
        <w:rPr>
          <w:rFonts w:hint="default" w:ascii="Times New Roman" w:hAnsi="Times New Roman" w:cs="Times New Roman"/>
          <w:szCs w:val="24"/>
          <w:lang w:val="en-GB"/>
        </w:rPr>
        <w:fldChar w:fldCharType="separate"/>
      </w:r>
      <w:r>
        <w:rPr>
          <w:rFonts w:hint="default" w:cs="Times New Roman"/>
          <w:szCs w:val="24"/>
          <w:lang w:val="en"/>
        </w:rPr>
        <w:t xml:space="preserve">1 </w:t>
      </w:r>
      <w:r>
        <w:rPr>
          <w:rFonts w:hint="default" w:ascii="Times New Roman" w:hAnsi="Times New Roman" w:cs="Times New Roman"/>
          <w:szCs w:val="24"/>
          <w:lang w:val="en-GB"/>
        </w:rPr>
        <w:t>Abstract</w:t>
      </w:r>
      <w:r>
        <w:tab/>
      </w:r>
      <w:r>
        <w:fldChar w:fldCharType="begin"/>
      </w:r>
      <w:r>
        <w:instrText xml:space="preserve"> PAGEREF _Toc1053678809 </w:instrText>
      </w:r>
      <w:r>
        <w:fldChar w:fldCharType="separate"/>
      </w:r>
      <w:r>
        <w:t>5</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_Toc39724009 </w:instrText>
      </w:r>
      <w:r>
        <w:rPr>
          <w:rFonts w:hint="default" w:ascii="Times New Roman" w:hAnsi="Times New Roman" w:cs="Times New Roman"/>
          <w:szCs w:val="24"/>
          <w:lang w:val="en-GB"/>
        </w:rPr>
        <w:fldChar w:fldCharType="separate"/>
      </w:r>
      <w:r>
        <w:rPr>
          <w:rFonts w:hint="default" w:cs="Times New Roman"/>
          <w:bCs/>
          <w:szCs w:val="24"/>
          <w:lang w:val="en"/>
        </w:rPr>
        <w:t xml:space="preserve">2 </w:t>
      </w:r>
      <w:r>
        <w:rPr>
          <w:rFonts w:hint="default" w:ascii="Times New Roman" w:hAnsi="Times New Roman" w:cs="Times New Roman"/>
          <w:bCs/>
          <w:szCs w:val="24"/>
          <w:lang w:val="en-GB"/>
        </w:rPr>
        <w:t>Introduction</w:t>
      </w:r>
      <w:r>
        <w:tab/>
      </w:r>
      <w:r>
        <w:fldChar w:fldCharType="begin"/>
      </w:r>
      <w:r>
        <w:instrText xml:space="preserve"> PAGEREF _Toc39724009 </w:instrText>
      </w:r>
      <w:r>
        <w:fldChar w:fldCharType="separate"/>
      </w:r>
      <w:r>
        <w:t>5</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_Toc1165658483 </w:instrText>
      </w:r>
      <w:r>
        <w:rPr>
          <w:rFonts w:hint="default" w:ascii="Times New Roman" w:hAnsi="Times New Roman" w:cs="Times New Roman"/>
          <w:szCs w:val="24"/>
          <w:lang w:val="en-GB"/>
        </w:rPr>
        <w:fldChar w:fldCharType="separate"/>
      </w:r>
      <w:r>
        <w:rPr>
          <w:rFonts w:hint="default"/>
          <w:lang w:val="en"/>
        </w:rPr>
        <w:t>2</w:t>
      </w:r>
      <w:r>
        <w:rPr>
          <w:rFonts w:hint="default"/>
          <w:lang w:val="en-GB"/>
        </w:rPr>
        <w:t>.1 Aims and Objectives</w:t>
      </w:r>
      <w:r>
        <w:tab/>
      </w:r>
      <w:r>
        <w:fldChar w:fldCharType="begin"/>
      </w:r>
      <w:r>
        <w:instrText xml:space="preserve"> PAGEREF _Toc1165658483 </w:instrText>
      </w:r>
      <w:r>
        <w:fldChar w:fldCharType="separate"/>
      </w:r>
      <w:r>
        <w:t>5</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_Toc1512973333 </w:instrText>
      </w:r>
      <w:r>
        <w:rPr>
          <w:rFonts w:hint="default" w:ascii="Times New Roman" w:hAnsi="Times New Roman" w:cs="Times New Roman"/>
          <w:szCs w:val="24"/>
          <w:lang w:val="en-GB"/>
        </w:rPr>
        <w:fldChar w:fldCharType="separate"/>
      </w:r>
      <w:r>
        <w:rPr>
          <w:rFonts w:hint="default"/>
          <w:lang w:val="en"/>
        </w:rPr>
        <w:t xml:space="preserve">3 </w:t>
      </w:r>
      <w:r>
        <w:rPr>
          <w:rFonts w:hint="default"/>
          <w:lang w:val="en-GB"/>
        </w:rPr>
        <w:t>Related Literature</w:t>
      </w:r>
      <w:r>
        <w:tab/>
      </w:r>
      <w:r>
        <w:fldChar w:fldCharType="begin"/>
      </w:r>
      <w:r>
        <w:instrText xml:space="preserve"> PAGEREF _Toc1512973333 </w:instrText>
      </w:r>
      <w:r>
        <w:fldChar w:fldCharType="separate"/>
      </w:r>
      <w:r>
        <w:t>5</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_Toc257341933 </w:instrText>
      </w:r>
      <w:r>
        <w:rPr>
          <w:rFonts w:hint="default" w:ascii="Times New Roman" w:hAnsi="Times New Roman" w:cs="Times New Roman"/>
          <w:szCs w:val="24"/>
          <w:lang w:val="en-GB"/>
        </w:rPr>
        <w:fldChar w:fldCharType="separate"/>
      </w:r>
      <w:r>
        <w:rPr>
          <w:rFonts w:hint="default"/>
          <w:lang w:val="en"/>
        </w:rPr>
        <w:t xml:space="preserve">4 </w:t>
      </w:r>
      <w:r>
        <w:rPr>
          <w:rFonts w:hint="default"/>
          <w:lang w:val="en-GB"/>
        </w:rPr>
        <w:t>Methodology</w:t>
      </w:r>
      <w:r>
        <w:tab/>
      </w:r>
      <w:r>
        <w:fldChar w:fldCharType="begin"/>
      </w:r>
      <w:r>
        <w:instrText xml:space="preserve"> PAGEREF _Toc257341933 </w:instrText>
      </w:r>
      <w:r>
        <w:fldChar w:fldCharType="separate"/>
      </w:r>
      <w:r>
        <w:t>8</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_Toc1637277924 </w:instrText>
      </w:r>
      <w:r>
        <w:rPr>
          <w:rFonts w:hint="default" w:ascii="Times New Roman" w:hAnsi="Times New Roman" w:cs="Times New Roman"/>
          <w:szCs w:val="24"/>
          <w:lang w:val="en-GB"/>
        </w:rPr>
        <w:fldChar w:fldCharType="separate"/>
      </w:r>
      <w:r>
        <w:rPr>
          <w:rFonts w:hint="default"/>
          <w:lang w:val="en"/>
        </w:rPr>
        <w:t>4</w:t>
      </w:r>
      <w:r>
        <w:rPr>
          <w:rFonts w:hint="default"/>
          <w:lang w:val="en-GB"/>
        </w:rPr>
        <w:t>.1 Timeline</w:t>
      </w:r>
      <w:r>
        <w:tab/>
      </w:r>
      <w:r>
        <w:fldChar w:fldCharType="begin"/>
      </w:r>
      <w:r>
        <w:instrText xml:space="preserve"> PAGEREF _Toc1637277924 </w:instrText>
      </w:r>
      <w:r>
        <w:fldChar w:fldCharType="separate"/>
      </w:r>
      <w:r>
        <w:t>9</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_Toc469634568 </w:instrText>
      </w:r>
      <w:r>
        <w:rPr>
          <w:rFonts w:hint="default" w:ascii="Times New Roman" w:hAnsi="Times New Roman" w:cs="Times New Roman"/>
          <w:szCs w:val="24"/>
          <w:lang w:val="en-GB"/>
        </w:rPr>
        <w:fldChar w:fldCharType="separate"/>
      </w:r>
      <w:r>
        <w:rPr>
          <w:rFonts w:hint="default"/>
          <w:lang w:val="en"/>
        </w:rPr>
        <w:t>4</w:t>
      </w:r>
      <w:r>
        <w:rPr>
          <w:rFonts w:hint="default"/>
          <w:lang w:val="en-GB"/>
        </w:rPr>
        <w:t>.2 Ethics</w:t>
      </w:r>
      <w:r>
        <w:tab/>
      </w:r>
      <w:r>
        <w:fldChar w:fldCharType="begin"/>
      </w:r>
      <w:r>
        <w:instrText xml:space="preserve"> PAGEREF _Toc469634568 </w:instrText>
      </w:r>
      <w:r>
        <w:fldChar w:fldCharType="separate"/>
      </w:r>
      <w:r>
        <w:t>9</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_Toc561277394 </w:instrText>
      </w:r>
      <w:r>
        <w:rPr>
          <w:rFonts w:hint="default" w:ascii="Times New Roman" w:hAnsi="Times New Roman" w:cs="Times New Roman"/>
          <w:szCs w:val="24"/>
          <w:lang w:val="en-GB"/>
        </w:rPr>
        <w:fldChar w:fldCharType="separate"/>
      </w:r>
      <w:r>
        <w:rPr>
          <w:rFonts w:hint="default"/>
          <w:lang w:val="en"/>
        </w:rPr>
        <w:t>4</w:t>
      </w:r>
      <w:r>
        <w:rPr>
          <w:rFonts w:hint="default"/>
          <w:lang w:val="en-GB"/>
        </w:rPr>
        <w:t xml:space="preserve">.3 </w:t>
      </w:r>
      <w:r>
        <w:rPr>
          <w:rFonts w:hint="default"/>
          <w:lang w:val="en"/>
        </w:rPr>
        <w:t>Testing Setup</w:t>
      </w:r>
      <w:r>
        <w:tab/>
      </w:r>
      <w:r>
        <w:fldChar w:fldCharType="begin"/>
      </w:r>
      <w:r>
        <w:instrText xml:space="preserve"> PAGEREF _Toc561277394 </w:instrText>
      </w:r>
      <w:r>
        <w:fldChar w:fldCharType="separate"/>
      </w:r>
      <w:r>
        <w:t>10</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_Toc418195419 </w:instrText>
      </w:r>
      <w:r>
        <w:rPr>
          <w:rFonts w:hint="default" w:ascii="Times New Roman" w:hAnsi="Times New Roman" w:cs="Times New Roman"/>
          <w:szCs w:val="24"/>
          <w:lang w:val="en-GB"/>
        </w:rPr>
        <w:fldChar w:fldCharType="separate"/>
      </w:r>
      <w:r>
        <w:rPr>
          <w:rFonts w:hint="default"/>
          <w:lang w:val="en"/>
        </w:rPr>
        <w:t>4.4 Testing Plan</w:t>
      </w:r>
      <w:r>
        <w:tab/>
      </w:r>
      <w:r>
        <w:fldChar w:fldCharType="begin"/>
      </w:r>
      <w:r>
        <w:instrText xml:space="preserve"> PAGEREF _Toc418195419 </w:instrText>
      </w:r>
      <w:r>
        <w:fldChar w:fldCharType="separate"/>
      </w:r>
      <w:r>
        <w:t>10</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_Toc1423132325 </w:instrText>
      </w:r>
      <w:r>
        <w:rPr>
          <w:rFonts w:hint="default" w:ascii="Times New Roman" w:hAnsi="Times New Roman" w:cs="Times New Roman"/>
          <w:szCs w:val="24"/>
          <w:lang w:val="en-GB"/>
        </w:rPr>
        <w:fldChar w:fldCharType="separate"/>
      </w:r>
      <w:r>
        <w:rPr>
          <w:rFonts w:hint="default"/>
          <w:lang w:val="en"/>
        </w:rPr>
        <w:t>5 Testing and Visualization</w:t>
      </w:r>
      <w:r>
        <w:tab/>
      </w:r>
      <w:r>
        <w:fldChar w:fldCharType="begin"/>
      </w:r>
      <w:r>
        <w:instrText xml:space="preserve"> PAGEREF _Toc1423132325 </w:instrText>
      </w:r>
      <w:r>
        <w:fldChar w:fldCharType="separate"/>
      </w:r>
      <w:r>
        <w:t>11</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_Toc892615906 </w:instrText>
      </w:r>
      <w:r>
        <w:rPr>
          <w:rFonts w:hint="default" w:ascii="Times New Roman" w:hAnsi="Times New Roman" w:cs="Times New Roman"/>
          <w:szCs w:val="24"/>
          <w:lang w:val="en-GB"/>
        </w:rPr>
        <w:fldChar w:fldCharType="separate"/>
      </w:r>
      <w:r>
        <w:rPr>
          <w:rFonts w:hint="default"/>
          <w:lang w:val="en"/>
        </w:rPr>
        <w:t>5.1 Testing Overview</w:t>
      </w:r>
      <w:r>
        <w:tab/>
      </w:r>
      <w:r>
        <w:fldChar w:fldCharType="begin"/>
      </w:r>
      <w:r>
        <w:instrText xml:space="preserve"> PAGEREF _Toc892615906 </w:instrText>
      </w:r>
      <w:r>
        <w:fldChar w:fldCharType="separate"/>
      </w:r>
      <w:r>
        <w:t>11</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_Toc61524483 </w:instrText>
      </w:r>
      <w:r>
        <w:rPr>
          <w:rFonts w:hint="default" w:ascii="Times New Roman" w:hAnsi="Times New Roman" w:cs="Times New Roman"/>
          <w:szCs w:val="24"/>
          <w:lang w:val="en-GB"/>
        </w:rPr>
        <w:fldChar w:fldCharType="separate"/>
      </w:r>
      <w:r>
        <w:rPr>
          <w:rFonts w:hint="default"/>
          <w:i w:val="0"/>
          <w:iCs w:val="0"/>
          <w:lang w:val="en"/>
        </w:rPr>
        <w:t>5.2 WannaCry [Wormless]</w:t>
      </w:r>
      <w:r>
        <w:tab/>
      </w:r>
      <w:r>
        <w:fldChar w:fldCharType="begin"/>
      </w:r>
      <w:r>
        <w:instrText xml:space="preserve"> PAGEREF _Toc61524483 </w:instrText>
      </w:r>
      <w:r>
        <w:fldChar w:fldCharType="separate"/>
      </w:r>
      <w:r>
        <w:t>14</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_Toc1282535490 </w:instrText>
      </w:r>
      <w:r>
        <w:rPr>
          <w:rFonts w:hint="default" w:ascii="Times New Roman" w:hAnsi="Times New Roman" w:cs="Times New Roman"/>
          <w:szCs w:val="24"/>
          <w:lang w:val="en-GB"/>
        </w:rPr>
        <w:fldChar w:fldCharType="separate"/>
      </w:r>
      <w:r>
        <w:rPr>
          <w:rFonts w:hint="default"/>
          <w:lang w:val="en"/>
        </w:rPr>
        <w:t>5.3 WannaCry</w:t>
      </w:r>
      <w:r>
        <w:tab/>
      </w:r>
      <w:r>
        <w:fldChar w:fldCharType="begin"/>
      </w:r>
      <w:r>
        <w:instrText xml:space="preserve"> PAGEREF _Toc1282535490 </w:instrText>
      </w:r>
      <w:r>
        <w:fldChar w:fldCharType="separate"/>
      </w:r>
      <w:r>
        <w:t>17</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_Toc1084908093 </w:instrText>
      </w:r>
      <w:r>
        <w:rPr>
          <w:rFonts w:hint="default" w:ascii="Times New Roman" w:hAnsi="Times New Roman" w:cs="Times New Roman"/>
          <w:szCs w:val="24"/>
          <w:lang w:val="en-GB"/>
        </w:rPr>
        <w:fldChar w:fldCharType="separate"/>
      </w:r>
      <w:r>
        <w:rPr>
          <w:rFonts w:hint="default"/>
          <w:lang w:val="en"/>
        </w:rPr>
        <w:t>5.4 CryptoLocker</w:t>
      </w:r>
      <w:r>
        <w:tab/>
      </w:r>
      <w:r>
        <w:fldChar w:fldCharType="begin"/>
      </w:r>
      <w:r>
        <w:instrText xml:space="preserve"> PAGEREF _Toc1084908093 </w:instrText>
      </w:r>
      <w:r>
        <w:fldChar w:fldCharType="separate"/>
      </w:r>
      <w:r>
        <w:t>21</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_Toc1884528236 </w:instrText>
      </w:r>
      <w:r>
        <w:rPr>
          <w:rFonts w:hint="default" w:ascii="Times New Roman" w:hAnsi="Times New Roman" w:cs="Times New Roman"/>
          <w:szCs w:val="24"/>
          <w:lang w:val="en-GB"/>
        </w:rPr>
        <w:fldChar w:fldCharType="separate"/>
      </w:r>
      <w:r>
        <w:rPr>
          <w:rFonts w:hint="default"/>
          <w:lang w:val="en"/>
        </w:rPr>
        <w:t>5.5 Locky</w:t>
      </w:r>
      <w:r>
        <w:tab/>
      </w:r>
      <w:r>
        <w:fldChar w:fldCharType="begin"/>
      </w:r>
      <w:r>
        <w:instrText xml:space="preserve"> PAGEREF _Toc1884528236 </w:instrText>
      </w:r>
      <w:r>
        <w:fldChar w:fldCharType="separate"/>
      </w:r>
      <w:r>
        <w:t>23</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_Toc1191197407 </w:instrText>
      </w:r>
      <w:r>
        <w:rPr>
          <w:rFonts w:hint="default" w:ascii="Times New Roman" w:hAnsi="Times New Roman" w:cs="Times New Roman"/>
          <w:szCs w:val="24"/>
          <w:lang w:val="en-GB"/>
        </w:rPr>
        <w:fldChar w:fldCharType="separate"/>
      </w:r>
      <w:r>
        <w:rPr>
          <w:rFonts w:hint="default"/>
          <w:lang w:val="en"/>
        </w:rPr>
        <w:t>5.6 Petya</w:t>
      </w:r>
      <w:r>
        <w:tab/>
      </w:r>
      <w:r>
        <w:fldChar w:fldCharType="begin"/>
      </w:r>
      <w:r>
        <w:instrText xml:space="preserve"> PAGEREF _Toc1191197407 </w:instrText>
      </w:r>
      <w:r>
        <w:fldChar w:fldCharType="separate"/>
      </w:r>
      <w:r>
        <w:t>23</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_Toc456690 </w:instrText>
      </w:r>
      <w:r>
        <w:rPr>
          <w:rFonts w:hint="default" w:ascii="Times New Roman" w:hAnsi="Times New Roman" w:cs="Times New Roman"/>
          <w:szCs w:val="24"/>
          <w:lang w:val="en-GB"/>
        </w:rPr>
        <w:fldChar w:fldCharType="separate"/>
      </w:r>
      <w:r>
        <w:rPr>
          <w:rFonts w:hint="default"/>
          <w:lang w:val="en"/>
        </w:rPr>
        <w:t>5.7 NotPetya / PetrWrap</w:t>
      </w:r>
      <w:r>
        <w:tab/>
      </w:r>
      <w:r>
        <w:fldChar w:fldCharType="begin"/>
      </w:r>
      <w:r>
        <w:instrText xml:space="preserve"> PAGEREF _Toc456690 </w:instrText>
      </w:r>
      <w:r>
        <w:fldChar w:fldCharType="separate"/>
      </w:r>
      <w:r>
        <w:t>26</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_Toc1168724414 </w:instrText>
      </w:r>
      <w:r>
        <w:rPr>
          <w:rFonts w:hint="default" w:ascii="Times New Roman" w:hAnsi="Times New Roman" w:cs="Times New Roman"/>
          <w:szCs w:val="24"/>
          <w:lang w:val="en-GB"/>
        </w:rPr>
        <w:fldChar w:fldCharType="separate"/>
      </w:r>
      <w:r>
        <w:rPr>
          <w:rFonts w:hint="default"/>
          <w:i w:val="0"/>
          <w:iCs w:val="0"/>
          <w:lang w:val="en"/>
        </w:rPr>
        <w:t>6 Discussion</w:t>
      </w:r>
      <w:r>
        <w:tab/>
      </w:r>
      <w:r>
        <w:fldChar w:fldCharType="begin"/>
      </w:r>
      <w:r>
        <w:instrText xml:space="preserve"> PAGEREF _Toc1168724414 </w:instrText>
      </w:r>
      <w:r>
        <w:fldChar w:fldCharType="separate"/>
      </w:r>
      <w:r>
        <w:t>30</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_Toc1188165887 </w:instrText>
      </w:r>
      <w:r>
        <w:rPr>
          <w:rFonts w:hint="default" w:ascii="Times New Roman" w:hAnsi="Times New Roman" w:cs="Times New Roman"/>
          <w:szCs w:val="24"/>
          <w:lang w:val="en-GB"/>
        </w:rPr>
        <w:fldChar w:fldCharType="separate"/>
      </w:r>
      <w:r>
        <w:rPr>
          <w:rFonts w:hint="default"/>
          <w:lang w:val="en"/>
        </w:rPr>
        <w:t>6.1 Visualizations</w:t>
      </w:r>
      <w:r>
        <w:tab/>
      </w:r>
      <w:r>
        <w:fldChar w:fldCharType="begin"/>
      </w:r>
      <w:r>
        <w:instrText xml:space="preserve"> PAGEREF _Toc1188165887 </w:instrText>
      </w:r>
      <w:r>
        <w:fldChar w:fldCharType="separate"/>
      </w:r>
      <w:r>
        <w:t>30</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_Toc840838944 </w:instrText>
      </w:r>
      <w:r>
        <w:rPr>
          <w:rFonts w:hint="default" w:ascii="Times New Roman" w:hAnsi="Times New Roman" w:cs="Times New Roman"/>
          <w:szCs w:val="24"/>
          <w:lang w:val="en-GB"/>
        </w:rPr>
        <w:fldChar w:fldCharType="separate"/>
      </w:r>
      <w:r>
        <w:rPr>
          <w:rFonts w:hint="default"/>
          <w:lang w:val="en"/>
        </w:rPr>
        <w:t>6.2 Characteristics</w:t>
      </w:r>
      <w:r>
        <w:tab/>
      </w:r>
      <w:r>
        <w:fldChar w:fldCharType="begin"/>
      </w:r>
      <w:r>
        <w:instrText xml:space="preserve"> PAGEREF _Toc840838944 </w:instrText>
      </w:r>
      <w:r>
        <w:fldChar w:fldCharType="separate"/>
      </w:r>
      <w:r>
        <w:t>31</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_Toc1887234134 </w:instrText>
      </w:r>
      <w:r>
        <w:rPr>
          <w:rFonts w:hint="default" w:ascii="Times New Roman" w:hAnsi="Times New Roman" w:cs="Times New Roman"/>
          <w:szCs w:val="24"/>
          <w:lang w:val="en-GB"/>
        </w:rPr>
        <w:fldChar w:fldCharType="separate"/>
      </w:r>
      <w:r>
        <w:rPr>
          <w:rFonts w:hint="default"/>
          <w:lang w:val="en"/>
        </w:rPr>
        <w:t>6.3 Further Findings</w:t>
      </w:r>
      <w:r>
        <w:tab/>
      </w:r>
      <w:r>
        <w:fldChar w:fldCharType="begin"/>
      </w:r>
      <w:r>
        <w:instrText xml:space="preserve"> PAGEREF _Toc1887234134 </w:instrText>
      </w:r>
      <w:r>
        <w:fldChar w:fldCharType="separate"/>
      </w:r>
      <w:r>
        <w:t>31</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_Toc1955964017 </w:instrText>
      </w:r>
      <w:r>
        <w:rPr>
          <w:rFonts w:hint="default" w:ascii="Times New Roman" w:hAnsi="Times New Roman" w:cs="Times New Roman"/>
          <w:szCs w:val="24"/>
          <w:lang w:val="en-GB"/>
        </w:rPr>
        <w:fldChar w:fldCharType="separate"/>
      </w:r>
      <w:r>
        <w:rPr>
          <w:rFonts w:hint="default"/>
          <w:i w:val="0"/>
          <w:iCs w:val="0"/>
          <w:lang w:val="en"/>
        </w:rPr>
        <w:t>7 Conclusions</w:t>
      </w:r>
      <w:r>
        <w:tab/>
      </w:r>
      <w:r>
        <w:fldChar w:fldCharType="begin"/>
      </w:r>
      <w:r>
        <w:instrText xml:space="preserve"> PAGEREF _Toc1955964017 </w:instrText>
      </w:r>
      <w:r>
        <w:fldChar w:fldCharType="separate"/>
      </w:r>
      <w:r>
        <w:t>32</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_Toc868427854 </w:instrText>
      </w:r>
      <w:r>
        <w:rPr>
          <w:rFonts w:hint="default" w:ascii="Times New Roman" w:hAnsi="Times New Roman" w:cs="Times New Roman"/>
          <w:szCs w:val="24"/>
          <w:lang w:val="en-GB"/>
        </w:rPr>
        <w:fldChar w:fldCharType="separate"/>
      </w:r>
      <w:r>
        <w:rPr>
          <w:rFonts w:hint="default"/>
          <w:i w:val="0"/>
          <w:iCs w:val="0"/>
          <w:lang w:val="en"/>
        </w:rPr>
        <w:t>7.1 Evaluation</w:t>
      </w:r>
      <w:r>
        <w:tab/>
      </w:r>
      <w:r>
        <w:fldChar w:fldCharType="begin"/>
      </w:r>
      <w:r>
        <w:instrText xml:space="preserve"> PAGEREF _Toc868427854 </w:instrText>
      </w:r>
      <w:r>
        <w:fldChar w:fldCharType="separate"/>
      </w:r>
      <w:r>
        <w:t>33</w:t>
      </w:r>
      <w:r>
        <w:fldChar w:fldCharType="end"/>
      </w:r>
      <w:r>
        <w:rPr>
          <w:rFonts w:hint="default" w:ascii="Times New Roman" w:hAnsi="Times New Roman" w:cs="Times New Roman"/>
          <w:szCs w:val="24"/>
          <w:lang w:val="en-GB"/>
        </w:rPr>
        <w:fldChar w:fldCharType="end"/>
      </w:r>
    </w:p>
    <w:p>
      <w:pPr>
        <w:pStyle w:val="17"/>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_Toc1258852983 </w:instrText>
      </w:r>
      <w:r>
        <w:rPr>
          <w:rFonts w:hint="default" w:ascii="Times New Roman" w:hAnsi="Times New Roman" w:cs="Times New Roman"/>
          <w:szCs w:val="24"/>
          <w:lang w:val="en-GB"/>
        </w:rPr>
        <w:fldChar w:fldCharType="separate"/>
      </w:r>
      <w:r>
        <w:rPr>
          <w:rFonts w:hint="default"/>
          <w:i w:val="0"/>
          <w:iCs w:val="0"/>
          <w:lang w:val="en"/>
        </w:rPr>
        <w:t>7.2 Future Work</w:t>
      </w:r>
      <w:r>
        <w:tab/>
      </w:r>
      <w:r>
        <w:fldChar w:fldCharType="begin"/>
      </w:r>
      <w:r>
        <w:instrText xml:space="preserve"> PAGEREF _Toc1258852983 </w:instrText>
      </w:r>
      <w:r>
        <w:fldChar w:fldCharType="separate"/>
      </w:r>
      <w:r>
        <w:t>33</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_Toc638968618 </w:instrText>
      </w:r>
      <w:r>
        <w:rPr>
          <w:rFonts w:hint="default" w:ascii="Times New Roman" w:hAnsi="Times New Roman" w:cs="Times New Roman"/>
          <w:szCs w:val="24"/>
          <w:lang w:val="en-GB"/>
        </w:rPr>
        <w:fldChar w:fldCharType="separate"/>
      </w:r>
      <w:r>
        <w:rPr>
          <w:rFonts w:hint="default"/>
          <w:lang w:val="en"/>
        </w:rPr>
        <w:t xml:space="preserve">8 </w:t>
      </w:r>
      <w:r>
        <w:rPr>
          <w:rFonts w:hint="default"/>
          <w:lang w:val="en-GB"/>
        </w:rPr>
        <w:t>References</w:t>
      </w:r>
      <w:r>
        <w:tab/>
      </w:r>
      <w:r>
        <w:fldChar w:fldCharType="begin"/>
      </w:r>
      <w:r>
        <w:instrText xml:space="preserve"> PAGEREF _Toc638968618 </w:instrText>
      </w:r>
      <w:r>
        <w:fldChar w:fldCharType="separate"/>
      </w:r>
      <w:r>
        <w:t>35</w:t>
      </w:r>
      <w:r>
        <w:fldChar w:fldCharType="end"/>
      </w:r>
      <w:r>
        <w:rPr>
          <w:rFonts w:hint="default" w:ascii="Times New Roman" w:hAnsi="Times New Roman" w:cs="Times New Roman"/>
          <w:szCs w:val="24"/>
          <w:lang w:val="en-GB"/>
        </w:rPr>
        <w:fldChar w:fldCharType="end"/>
      </w:r>
    </w:p>
    <w:p>
      <w:pPr>
        <w:pStyle w:val="16"/>
        <w:tabs>
          <w:tab w:val="right" w:leader="dot" w:pos="8306"/>
        </w:tabs>
      </w:pPr>
      <w:r>
        <w:rPr>
          <w:rFonts w:hint="default" w:ascii="Times New Roman" w:hAnsi="Times New Roman" w:cs="Times New Roman"/>
          <w:szCs w:val="24"/>
          <w:lang w:val="en-GB"/>
        </w:rPr>
        <w:fldChar w:fldCharType="begin"/>
      </w:r>
      <w:r>
        <w:rPr>
          <w:rFonts w:hint="default" w:ascii="Times New Roman" w:hAnsi="Times New Roman" w:cs="Times New Roman"/>
          <w:szCs w:val="24"/>
          <w:lang w:val="en-GB"/>
        </w:rPr>
        <w:instrText xml:space="preserve"> HYPERLINK \l _Toc1393392500 </w:instrText>
      </w:r>
      <w:r>
        <w:rPr>
          <w:rFonts w:hint="default" w:ascii="Times New Roman" w:hAnsi="Times New Roman" w:cs="Times New Roman"/>
          <w:szCs w:val="24"/>
          <w:lang w:val="en-GB"/>
        </w:rPr>
        <w:fldChar w:fldCharType="separate"/>
      </w:r>
      <w:r>
        <w:rPr>
          <w:rFonts w:hint="default"/>
          <w:lang w:val="en"/>
        </w:rPr>
        <w:t>9 Appendices</w:t>
      </w:r>
      <w:r>
        <w:tab/>
      </w:r>
      <w:r>
        <w:fldChar w:fldCharType="begin"/>
      </w:r>
      <w:r>
        <w:instrText xml:space="preserve"> PAGEREF _Toc1393392500 </w:instrText>
      </w:r>
      <w:r>
        <w:fldChar w:fldCharType="separate"/>
      </w:r>
      <w:r>
        <w:t>37</w:t>
      </w:r>
      <w:r>
        <w:fldChar w:fldCharType="end"/>
      </w:r>
      <w:r>
        <w:rPr>
          <w:rFonts w:hint="default" w:ascii="Times New Roman" w:hAnsi="Times New Roman" w:cs="Times New Roman"/>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_Toc1397065729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_Toc1397065729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_Toc188539743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_Toc188539743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_Toc96762010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_Toc96762010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_Toc1648924495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_Toc1648924495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_Toc1516849861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_Toc1516849861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_Toc785245360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_Toc785245360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_Toc127693584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_Toc127693584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_Toc263866456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_Toc263866456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_Toc1810796801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_Toc1810796801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_Toc1999533666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_Toc1999533666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_Toc911633251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_Toc911633251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_Toc1176235763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_Toc1176235763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_Toc1043178114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_Toc1043178114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_Toc101668787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_Toc101668787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_Toc503246700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_Toc503246700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_Toc756821031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_Toc756821031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_Toc1726174522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_Toc1726174522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_Toc636116389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_Toc636116389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_Toc912343374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_Toc912343374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_Toc1275180234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_Toc1275180234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_Toc290398859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_Toc290398859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_Toc454562344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_Toc454562344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_Toc277772362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_Toc277772362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_Toc1351986163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_Toc1351986163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_Toc405629867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_Toc405629867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_Toc1981034270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_Toc1981034270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_Toc1143353345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_Toc1143353345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_Toc1723968681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_Toc1723968681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_Toc1054093597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_Toc1054093597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_Toc682523086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_Toc682523086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_Toc1513762882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_Toc1513762882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_Toc1310169078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_Toc1310169078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_Toc237221244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_Toc237221244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_Toc767906640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_Toc767906640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_Toc2083842703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_Toc2083842703 </w:instrText>
      </w:r>
      <w:r>
        <w:fldChar w:fldCharType="separate"/>
      </w:r>
      <w:r>
        <w:t>29</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053678809"/>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rPr>
          <w:rFonts w:hint="default"/>
          <w:lang w:val="en-GB"/>
        </w:rPr>
      </w:pP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39724009"/>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165658483"/>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51297333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257341933"/>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637277924"/>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397065729"/>
      <w:r>
        <w:rPr>
          <w:lang w:val="en"/>
        </w:rPr>
        <w:t xml:space="preserve"> - Project Timeline</w:t>
      </w:r>
      <w:bookmarkEnd w:id="6"/>
    </w:p>
    <w:p>
      <w:pPr>
        <w:pStyle w:val="4"/>
        <w:bidi w:val="0"/>
        <w:spacing w:line="240" w:lineRule="auto"/>
        <w:rPr>
          <w:rFonts w:hint="default"/>
          <w:lang w:val="en-GB"/>
        </w:rPr>
      </w:pPr>
      <w:bookmarkStart w:id="7" w:name="_Toc469634568"/>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561277394"/>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188539743"/>
      <w:r>
        <w:rPr>
          <w:lang w:val="en"/>
        </w:rPr>
        <w:t xml:space="preserve"> - Network Architecture</w:t>
      </w:r>
      <w:bookmarkEnd w:id="9"/>
    </w:p>
    <w:p>
      <w:pPr>
        <w:pStyle w:val="4"/>
        <w:bidi w:val="0"/>
        <w:spacing w:line="240" w:lineRule="auto"/>
        <w:rPr>
          <w:rFonts w:hint="default"/>
          <w:lang w:val="en"/>
        </w:rPr>
      </w:pPr>
      <w:bookmarkStart w:id="10" w:name="_Toc418195419"/>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423132325"/>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892615906"/>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61524483"/>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96762010"/>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1648924495"/>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516849861"/>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785245360"/>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27693584"/>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263866456"/>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1282535490"/>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81079680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1999533666"/>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911633251"/>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176235763"/>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043178114"/>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101668787"/>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503246700"/>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756821031"/>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726174522"/>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636116389"/>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1084908093"/>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912343374"/>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1275180234"/>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8452823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290398859"/>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191197407"/>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454562344"/>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277772362"/>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351986163"/>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405629867"/>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981034270"/>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1143353345"/>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456690"/>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72396868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05409359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682523086"/>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1513762882"/>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310169078"/>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2372212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767906640"/>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208384270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sectPr>
          <w:pgSz w:w="11906" w:h="16838"/>
          <w:pgMar w:top="1440" w:right="1800" w:bottom="1440" w:left="1800" w:header="720" w:footer="720" w:gutter="0"/>
          <w:cols w:space="425" w:num="1"/>
          <w:docGrid w:linePitch="360" w:charSpace="0"/>
        </w:sect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pStyle w:val="3"/>
        <w:bidi w:val="0"/>
        <w:spacing w:line="240" w:lineRule="auto"/>
        <w:rPr>
          <w:rStyle w:val="9"/>
          <w:rFonts w:hint="default"/>
          <w:i w:val="0"/>
          <w:iCs w:val="0"/>
          <w:lang w:val="en"/>
        </w:rPr>
      </w:pPr>
      <w:bookmarkStart w:id="52" w:name="_Toc1168724414"/>
      <w:r>
        <w:rPr>
          <w:rStyle w:val="9"/>
          <w:rFonts w:hint="default"/>
          <w:i w:val="0"/>
          <w:iCs w:val="0"/>
          <w:lang w:val="en"/>
        </w:rPr>
        <w:t>6 Discussion</w:t>
      </w:r>
      <w:bookmarkEnd w:id="52"/>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53" w:name="_Toc1188165887"/>
      <w:r>
        <w:rPr>
          <w:rFonts w:hint="default"/>
          <w:lang w:val="en"/>
        </w:rPr>
        <w:t>6.1 Visualizations</w:t>
      </w:r>
      <w:bookmarkEnd w:id="53"/>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54" w:name="_Toc840838944"/>
      <w:r>
        <w:rPr>
          <w:rFonts w:hint="default"/>
          <w:lang w:val="en"/>
        </w:rPr>
        <w:t>6.2 Characteristics</w:t>
      </w:r>
      <w:bookmarkEnd w:id="54"/>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55" w:name="_Toc1887234134"/>
      <w:r>
        <w:rPr>
          <w:rFonts w:hint="default"/>
          <w:lang w:val="en"/>
        </w:rPr>
        <w:t>6.3 Further Findings</w:t>
      </w:r>
      <w:bookmarkEnd w:id="55"/>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56" w:name="_Toc1955964017"/>
      <w:r>
        <w:rPr>
          <w:rStyle w:val="9"/>
          <w:rFonts w:hint="default"/>
          <w:i w:val="0"/>
          <w:iCs w:val="0"/>
          <w:lang w:val="en"/>
        </w:rPr>
        <w:t>7 Conclusions</w:t>
      </w:r>
      <w:bookmarkEnd w:id="56"/>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57" w:name="_Toc868427854"/>
      <w:r>
        <w:rPr>
          <w:rStyle w:val="9"/>
          <w:rFonts w:hint="default"/>
          <w:i w:val="0"/>
          <w:iCs w:val="0"/>
          <w:lang w:val="en"/>
        </w:rPr>
        <w:t>7.1 Evaluation</w:t>
      </w:r>
      <w:bookmarkEnd w:id="57"/>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58" w:name="_Toc1258852983"/>
      <w:r>
        <w:rPr>
          <w:rStyle w:val="9"/>
          <w:rFonts w:hint="default"/>
          <w:i w:val="0"/>
          <w:iCs w:val="0"/>
          <w:lang w:val="en"/>
        </w:rPr>
        <w:t>7.2 Future Work</w:t>
      </w:r>
      <w:bookmarkEnd w:id="58"/>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pP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59" w:name="_Toc638968618"/>
      <w:r>
        <w:rPr>
          <w:rFonts w:hint="default"/>
          <w:lang w:val="en"/>
        </w:rPr>
        <w:t xml:space="preserve">8 </w:t>
      </w:r>
      <w:r>
        <w:rPr>
          <w:rFonts w:hint="default"/>
          <w:lang w:val="en-GB"/>
        </w:rPr>
        <w:t>References</w:t>
      </w:r>
      <w:bookmarkEnd w:id="59"/>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0" w:name="_Toc1393392500"/>
      <w:r>
        <w:rPr>
          <w:rFonts w:hint="default"/>
          <w:lang w:val="en"/>
        </w:rPr>
        <w:t>9 Appendices</w:t>
      </w:r>
      <w:bookmarkEnd w:id="60"/>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1"/>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2"/>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9393C7B"/>
    <w:rsid w:val="39F272A0"/>
    <w:rsid w:val="3A940937"/>
    <w:rsid w:val="3AC924E2"/>
    <w:rsid w:val="3ACD6B91"/>
    <w:rsid w:val="3AEECD63"/>
    <w:rsid w:val="3B5CC424"/>
    <w:rsid w:val="3B7178A3"/>
    <w:rsid w:val="3BBD718A"/>
    <w:rsid w:val="3BF777CD"/>
    <w:rsid w:val="3BFFA80B"/>
    <w:rsid w:val="3C473FD9"/>
    <w:rsid w:val="3D59AAA7"/>
    <w:rsid w:val="3D6A02BD"/>
    <w:rsid w:val="3DDF3A49"/>
    <w:rsid w:val="3DFF0A00"/>
    <w:rsid w:val="3E4E416C"/>
    <w:rsid w:val="3EBDA761"/>
    <w:rsid w:val="3EE36BA1"/>
    <w:rsid w:val="3F1BF2AF"/>
    <w:rsid w:val="3F521E78"/>
    <w:rsid w:val="3F9FB8DF"/>
    <w:rsid w:val="3FB318C7"/>
    <w:rsid w:val="3FBF109B"/>
    <w:rsid w:val="3FC31F94"/>
    <w:rsid w:val="3FD8228B"/>
    <w:rsid w:val="3FDF208C"/>
    <w:rsid w:val="3FDFC7FB"/>
    <w:rsid w:val="3FF43996"/>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F57056D"/>
    <w:rsid w:val="4FF63BBA"/>
    <w:rsid w:val="510A3F62"/>
    <w:rsid w:val="51F27401"/>
    <w:rsid w:val="52034E90"/>
    <w:rsid w:val="53E63C8E"/>
    <w:rsid w:val="53FB7948"/>
    <w:rsid w:val="551F6224"/>
    <w:rsid w:val="55241833"/>
    <w:rsid w:val="557656BD"/>
    <w:rsid w:val="55DE081D"/>
    <w:rsid w:val="562359FD"/>
    <w:rsid w:val="5714460B"/>
    <w:rsid w:val="57AF8B73"/>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C45C10"/>
    <w:rsid w:val="67275BAB"/>
    <w:rsid w:val="67399CE4"/>
    <w:rsid w:val="67707E09"/>
    <w:rsid w:val="67EF8E96"/>
    <w:rsid w:val="67FF5486"/>
    <w:rsid w:val="68981789"/>
    <w:rsid w:val="68E20007"/>
    <w:rsid w:val="68F71AF7"/>
    <w:rsid w:val="6921408E"/>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D5B5F1"/>
    <w:rsid w:val="6FEDCE13"/>
    <w:rsid w:val="6FF629C4"/>
    <w:rsid w:val="6FF9E70F"/>
    <w:rsid w:val="6FFE3F3C"/>
    <w:rsid w:val="716E40F2"/>
    <w:rsid w:val="71758855"/>
    <w:rsid w:val="71CC031E"/>
    <w:rsid w:val="72203FB4"/>
    <w:rsid w:val="73586D8E"/>
    <w:rsid w:val="737420BB"/>
    <w:rsid w:val="73BF05A0"/>
    <w:rsid w:val="75EF3BFA"/>
    <w:rsid w:val="76151E52"/>
    <w:rsid w:val="76BB3426"/>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BCABE"/>
    <w:rsid w:val="7E06423A"/>
    <w:rsid w:val="7E0B3766"/>
    <w:rsid w:val="7E5DD517"/>
    <w:rsid w:val="7E7DE874"/>
    <w:rsid w:val="7E7F6A69"/>
    <w:rsid w:val="7EF84B00"/>
    <w:rsid w:val="7EFBFE95"/>
    <w:rsid w:val="7EFF1748"/>
    <w:rsid w:val="7F7D37C2"/>
    <w:rsid w:val="7F7FF03F"/>
    <w:rsid w:val="7FAF6D23"/>
    <w:rsid w:val="7FAF82CB"/>
    <w:rsid w:val="7FBE1C63"/>
    <w:rsid w:val="7FCFAB95"/>
    <w:rsid w:val="7FD92D21"/>
    <w:rsid w:val="7FEAFF3F"/>
    <w:rsid w:val="7FF90EEA"/>
    <w:rsid w:val="7FFBD22E"/>
    <w:rsid w:val="7FFF54A6"/>
    <w:rsid w:val="7FFFB0D7"/>
    <w:rsid w:val="81FF6415"/>
    <w:rsid w:val="8F725343"/>
    <w:rsid w:val="91F97B28"/>
    <w:rsid w:val="95374679"/>
    <w:rsid w:val="9727F2F7"/>
    <w:rsid w:val="97BBAE61"/>
    <w:rsid w:val="97DFFAF3"/>
    <w:rsid w:val="97FB6237"/>
    <w:rsid w:val="9AEEBBBE"/>
    <w:rsid w:val="9BD82141"/>
    <w:rsid w:val="9DCF76DC"/>
    <w:rsid w:val="9FCFB776"/>
    <w:rsid w:val="9FDFC291"/>
    <w:rsid w:val="9FEF83E3"/>
    <w:rsid w:val="A1EB7D95"/>
    <w:rsid w:val="ABAE7120"/>
    <w:rsid w:val="AFD725BF"/>
    <w:rsid w:val="AFFF4107"/>
    <w:rsid w:val="AFFF66A5"/>
    <w:rsid w:val="B23F1818"/>
    <w:rsid w:val="B3FE0751"/>
    <w:rsid w:val="B5B7D87B"/>
    <w:rsid w:val="B8FEE996"/>
    <w:rsid w:val="B9F57E9A"/>
    <w:rsid w:val="BA6FFB71"/>
    <w:rsid w:val="BACF884C"/>
    <w:rsid w:val="BDFA98BA"/>
    <w:rsid w:val="BE24884E"/>
    <w:rsid w:val="BF633E06"/>
    <w:rsid w:val="BF75E4C1"/>
    <w:rsid w:val="BF79C447"/>
    <w:rsid w:val="BFB74DBC"/>
    <w:rsid w:val="BFBB3A08"/>
    <w:rsid w:val="BFCEB326"/>
    <w:rsid w:val="C4FEE7FC"/>
    <w:rsid w:val="C6BA22BF"/>
    <w:rsid w:val="CAD7AD8F"/>
    <w:rsid w:val="CAFE3B8B"/>
    <w:rsid w:val="CAFFAFF3"/>
    <w:rsid w:val="CBE3DABD"/>
    <w:rsid w:val="CBFF85BE"/>
    <w:rsid w:val="CEFE2E66"/>
    <w:rsid w:val="CFB77ED3"/>
    <w:rsid w:val="CFBFE786"/>
    <w:rsid w:val="D28952EF"/>
    <w:rsid w:val="D3F7D00C"/>
    <w:rsid w:val="D4899794"/>
    <w:rsid w:val="D5B65F9B"/>
    <w:rsid w:val="D5F72DFA"/>
    <w:rsid w:val="D6E1D258"/>
    <w:rsid w:val="DBF7B265"/>
    <w:rsid w:val="DD7735B2"/>
    <w:rsid w:val="DE1FC7CC"/>
    <w:rsid w:val="DE6CBFFF"/>
    <w:rsid w:val="DE95D898"/>
    <w:rsid w:val="DEBF1FFF"/>
    <w:rsid w:val="DEDFFAD5"/>
    <w:rsid w:val="DF6F6EA0"/>
    <w:rsid w:val="DF73BBDE"/>
    <w:rsid w:val="DFB3484E"/>
    <w:rsid w:val="DFBD7AA6"/>
    <w:rsid w:val="DFBF5662"/>
    <w:rsid w:val="DFBFB9A9"/>
    <w:rsid w:val="DFDA84B2"/>
    <w:rsid w:val="DFDF7790"/>
    <w:rsid w:val="DFDFC0A4"/>
    <w:rsid w:val="DFFFF0B2"/>
    <w:rsid w:val="E3FFC67B"/>
    <w:rsid w:val="E49FFDC6"/>
    <w:rsid w:val="E5F7BD49"/>
    <w:rsid w:val="E64F9211"/>
    <w:rsid w:val="E67A7678"/>
    <w:rsid w:val="E6E7A102"/>
    <w:rsid w:val="E6FB6900"/>
    <w:rsid w:val="E7630C1B"/>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78B987"/>
    <w:rsid w:val="EF9F0FEA"/>
    <w:rsid w:val="EFBF5BA8"/>
    <w:rsid w:val="EFCD8632"/>
    <w:rsid w:val="EFF5BE11"/>
    <w:rsid w:val="EFFE3555"/>
    <w:rsid w:val="F17514FD"/>
    <w:rsid w:val="F17FDBF5"/>
    <w:rsid w:val="F1E85A7A"/>
    <w:rsid w:val="F3FA77E4"/>
    <w:rsid w:val="F4F7452F"/>
    <w:rsid w:val="F54FB92B"/>
    <w:rsid w:val="F5B6A2C0"/>
    <w:rsid w:val="F5E7E5F2"/>
    <w:rsid w:val="F5FE74AD"/>
    <w:rsid w:val="F5FEC862"/>
    <w:rsid w:val="F6705DCC"/>
    <w:rsid w:val="F77BF89C"/>
    <w:rsid w:val="F77F3C9A"/>
    <w:rsid w:val="F7DD2F90"/>
    <w:rsid w:val="F7ED458D"/>
    <w:rsid w:val="F7EF0ECE"/>
    <w:rsid w:val="F7F36148"/>
    <w:rsid w:val="F7FC3353"/>
    <w:rsid w:val="F87F285E"/>
    <w:rsid w:val="F9596F92"/>
    <w:rsid w:val="F9BC26FF"/>
    <w:rsid w:val="F9EEFC2C"/>
    <w:rsid w:val="FABEC089"/>
    <w:rsid w:val="FAEF816A"/>
    <w:rsid w:val="FAF2B059"/>
    <w:rsid w:val="FBB7AD2D"/>
    <w:rsid w:val="FBDF7401"/>
    <w:rsid w:val="FCFE909A"/>
    <w:rsid w:val="FD7AEC6D"/>
    <w:rsid w:val="FD7B1561"/>
    <w:rsid w:val="FDD42532"/>
    <w:rsid w:val="FDFEA2D6"/>
    <w:rsid w:val="FE7FB58C"/>
    <w:rsid w:val="FE8F5F7B"/>
    <w:rsid w:val="FEA7D8F0"/>
    <w:rsid w:val="FEBEBFD5"/>
    <w:rsid w:val="FEBEDBED"/>
    <w:rsid w:val="FED20E3A"/>
    <w:rsid w:val="FEDF5796"/>
    <w:rsid w:val="FEF2BCF4"/>
    <w:rsid w:val="FEFF9340"/>
    <w:rsid w:val="FF39C18C"/>
    <w:rsid w:val="FF3D9480"/>
    <w:rsid w:val="FF57E650"/>
    <w:rsid w:val="FF744E0A"/>
    <w:rsid w:val="FF77C2EB"/>
    <w:rsid w:val="FF7F31E2"/>
    <w:rsid w:val="FF7FF3CC"/>
    <w:rsid w:val="FF7FFF52"/>
    <w:rsid w:val="FFB7E856"/>
    <w:rsid w:val="FFB931F7"/>
    <w:rsid w:val="FFBD9D77"/>
    <w:rsid w:val="FFBF3D52"/>
    <w:rsid w:val="FFDBF472"/>
    <w:rsid w:val="FFDFB08D"/>
    <w:rsid w:val="FFE73DF0"/>
    <w:rsid w:val="FFEB398C"/>
    <w:rsid w:val="FFEE987C"/>
    <w:rsid w:val="FFEF1BBA"/>
    <w:rsid w:val="FFF7E5EA"/>
    <w:rsid w:val="FFFB3691"/>
    <w:rsid w:val="FFFB95F1"/>
    <w:rsid w:val="FFFD86E1"/>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2020-05-28T10:30:00Z</dcterms:created>
  <dc:creator>Jacob Williams</dc:creator>
  <cp:lastModifiedBy>j</cp:lastModifiedBy>
  <dcterms:modified xsi:type="dcterms:W3CDTF">2020-09-08T16:41:29Z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